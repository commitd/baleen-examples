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B1271" w14:textId="77777777" w:rsidR="00132570" w:rsidRDefault="00F1699F">
      <w:pPr>
        <w:pStyle w:val="Heading1"/>
      </w:pPr>
      <w:r>
        <w:t>template extraction</w:t>
      </w:r>
    </w:p>
    <w:p w14:paraId="0D4F6E78" w14:textId="77777777" w:rsidR="00132570" w:rsidRDefault="00F1699F">
      <w:r>
        <w:t>Many documents will have boilerplate headings and text that we aren’t particularly interested in.</w:t>
      </w:r>
    </w:p>
    <w:p w14:paraId="3B4D96E9" w14:textId="3FECDE2F" w:rsidR="00132570" w:rsidRDefault="00FA34C0">
      <w:pPr>
        <w:pStyle w:val="Heading2"/>
      </w:pPr>
      <w:r>
        <w:t>On the effectiveness of templates</w:t>
      </w:r>
    </w:p>
    <w:p w14:paraId="2AA32DA8" w14:textId="77777777" w:rsidR="00F1699F" w:rsidRDefault="00F1699F">
      <w:r>
        <w:t>It is likely that pieces of metadata are likely to be contained in headings, like the one above. There may also be text, such as dates, mentioned in the body, like the following:</w:t>
      </w:r>
    </w:p>
    <w:p w14:paraId="511B44AC" w14:textId="77777777" w:rsidR="00F1699F" w:rsidRDefault="00F1699F">
      <w:r>
        <w:t xml:space="preserve">Tuesday, </w:t>
      </w:r>
      <w:r w:rsidRPr="00811824">
        <w:rPr>
          <w:b/>
        </w:rPr>
        <w:t>January 24, 2017</w:t>
      </w:r>
    </w:p>
    <w:p w14:paraId="1E264EA2" w14:textId="77777777" w:rsidR="00F1699F" w:rsidRDefault="00F1699F" w:rsidP="00F1699F">
      <w:pPr>
        <w:pStyle w:val="Heading3"/>
      </w:pPr>
      <w:r>
        <w:t>Tabular data</w:t>
      </w:r>
    </w:p>
    <w:p w14:paraId="3EA34FA7" w14:textId="28F2330A" w:rsidR="00F1699F" w:rsidRDefault="00F1699F">
      <w:r>
        <w:t>We may also find text of interest in table form, such as th</w:t>
      </w:r>
      <w:r w:rsidR="006A0554">
        <w:t xml:space="preserve">is. The user might also add extra text and change formatting – eg below </w:t>
      </w:r>
    </w:p>
    <w:tbl>
      <w:tblPr>
        <w:tblStyle w:val="TableGrid"/>
        <w:tblW w:w="0" w:type="auto"/>
        <w:tblLook w:val="04A0" w:firstRow="1" w:lastRow="0" w:firstColumn="1" w:lastColumn="0" w:noHBand="0" w:noVBand="1"/>
      </w:tblPr>
      <w:tblGrid>
        <w:gridCol w:w="4940"/>
        <w:gridCol w:w="4941"/>
      </w:tblGrid>
      <w:tr w:rsidR="00F1699F" w14:paraId="2DAC9B6B" w14:textId="77777777" w:rsidTr="00BF1741">
        <w:tc>
          <w:tcPr>
            <w:tcW w:w="4940" w:type="dxa"/>
          </w:tcPr>
          <w:p w14:paraId="1A33995B" w14:textId="77777777" w:rsidR="00F1699F" w:rsidRPr="006A0554" w:rsidRDefault="00F1699F">
            <w:pPr>
              <w:rPr>
                <w:b/>
              </w:rPr>
            </w:pPr>
            <w:r w:rsidRPr="006A0554">
              <w:rPr>
                <w:b/>
              </w:rPr>
              <w:t>Title</w:t>
            </w:r>
          </w:p>
        </w:tc>
        <w:tc>
          <w:tcPr>
            <w:tcW w:w="4941" w:type="dxa"/>
          </w:tcPr>
          <w:p w14:paraId="488EE9D0" w14:textId="158162F2" w:rsidR="00F1699F" w:rsidRDefault="00FA34C0">
            <w:r>
              <w:t>Mr</w:t>
            </w:r>
          </w:p>
        </w:tc>
      </w:tr>
      <w:tr w:rsidR="00F1699F" w14:paraId="52F35F0F" w14:textId="77777777" w:rsidTr="00BF1741">
        <w:tc>
          <w:tcPr>
            <w:tcW w:w="4940" w:type="dxa"/>
          </w:tcPr>
          <w:p w14:paraId="51D31CF4" w14:textId="77777777" w:rsidR="00F1699F" w:rsidRPr="006A0554" w:rsidRDefault="00F1699F">
            <w:pPr>
              <w:rPr>
                <w:b/>
              </w:rPr>
            </w:pPr>
            <w:r w:rsidRPr="006A0554">
              <w:rPr>
                <w:b/>
              </w:rPr>
              <w:t>Full Name:</w:t>
            </w:r>
          </w:p>
        </w:tc>
        <w:tc>
          <w:tcPr>
            <w:tcW w:w="4941" w:type="dxa"/>
          </w:tcPr>
          <w:p w14:paraId="2B0AA89D" w14:textId="473772B9" w:rsidR="00F1699F" w:rsidRDefault="00FA34C0">
            <w:r>
              <w:t>Joe Bloggs</w:t>
            </w:r>
          </w:p>
        </w:tc>
      </w:tr>
      <w:tr w:rsidR="00F1699F" w14:paraId="6FF0D83B" w14:textId="77777777" w:rsidTr="00BF1741">
        <w:tc>
          <w:tcPr>
            <w:tcW w:w="4940" w:type="dxa"/>
          </w:tcPr>
          <w:p w14:paraId="5D929BFD" w14:textId="77777777" w:rsidR="00F1699F" w:rsidRPr="006A0554" w:rsidRDefault="00F1699F">
            <w:pPr>
              <w:rPr>
                <w:b/>
              </w:rPr>
            </w:pPr>
            <w:r w:rsidRPr="006A0554">
              <w:rPr>
                <w:b/>
              </w:rPr>
              <w:t>Address:</w:t>
            </w:r>
          </w:p>
        </w:tc>
        <w:tc>
          <w:tcPr>
            <w:tcW w:w="4941" w:type="dxa"/>
          </w:tcPr>
          <w:p w14:paraId="5C771512" w14:textId="35390165" w:rsidR="00F1699F" w:rsidRDefault="00FA34C0">
            <w:r>
              <w:t>1, First Street,</w:t>
            </w:r>
          </w:p>
          <w:p w14:paraId="4629B898" w14:textId="15ED0761" w:rsidR="00FA34C0" w:rsidRDefault="00FA34C0">
            <w:r>
              <w:t>London.</w:t>
            </w:r>
          </w:p>
          <w:p w14:paraId="4140D101" w14:textId="77777777" w:rsidR="00FA34C0" w:rsidRDefault="00FA34C0"/>
          <w:p w14:paraId="5F703D69" w14:textId="77777777" w:rsidR="00F1699F" w:rsidRDefault="00F1699F"/>
        </w:tc>
      </w:tr>
      <w:tr w:rsidR="00F1699F" w14:paraId="2C424ABA" w14:textId="77777777" w:rsidTr="00BF1741">
        <w:tc>
          <w:tcPr>
            <w:tcW w:w="4940" w:type="dxa"/>
          </w:tcPr>
          <w:p w14:paraId="05A44FA4" w14:textId="6E9EF91D" w:rsidR="00F1699F" w:rsidRPr="006A0554" w:rsidRDefault="00F1699F">
            <w:pPr>
              <w:rPr>
                <w:b/>
              </w:rPr>
            </w:pPr>
            <w:r w:rsidRPr="006A0554">
              <w:rPr>
                <w:b/>
              </w:rPr>
              <w:t>DoB</w:t>
            </w:r>
          </w:p>
        </w:tc>
        <w:tc>
          <w:tcPr>
            <w:tcW w:w="4941" w:type="dxa"/>
          </w:tcPr>
          <w:p w14:paraId="0B8FF1F7" w14:textId="601C617A" w:rsidR="00F1699F" w:rsidRDefault="00B2000C">
            <w:r>
              <w:t>1/1/1970</w:t>
            </w:r>
          </w:p>
        </w:tc>
      </w:tr>
    </w:tbl>
    <w:p w14:paraId="17B4A349" w14:textId="77777777" w:rsidR="00BF1741" w:rsidRPr="001A57F7" w:rsidRDefault="00BF1741" w:rsidP="00BF1741">
      <w:pPr>
        <w:rPr>
          <w:b/>
          <w:u w:val="single"/>
        </w:rPr>
      </w:pPr>
      <w:r w:rsidRPr="005565E2">
        <w:rPr>
          <w:b/>
          <w:u w:val="single"/>
        </w:rPr>
        <w:t>Description:</w:t>
      </w:r>
    </w:p>
    <w:p w14:paraId="20230983" w14:textId="059AA4F9" w:rsidR="00FE2BC8" w:rsidRDefault="00FE2BC8" w:rsidP="00FE2BC8">
      <w:r>
        <w:t>The quick brown fox jumps over the lazy dog.  The quick brown fox jumps over the lazy dog.  The quick brown fox jumps over the lazy dog.  The quick brown fox jumps over the lazy dog.  The quick brown fox jumps over the lazy dog.</w:t>
      </w:r>
      <w:r w:rsidR="007C736E">
        <w:t xml:space="preserve"> Antarctica is a funny place.</w:t>
      </w:r>
      <w:bookmarkStart w:id="0" w:name="_GoBack"/>
      <w:bookmarkEnd w:id="0"/>
    </w:p>
    <w:p w14:paraId="68B037F9" w14:textId="77777777" w:rsidR="00F1699F" w:rsidRDefault="00F1699F">
      <w:r>
        <w:t>Finally, there may be information in the footer, as at the bottom of this page.</w:t>
      </w:r>
    </w:p>
    <w:sectPr w:rsidR="00F1699F">
      <w:footerReference w:type="defaul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B38C9" w14:textId="77777777" w:rsidR="00A865F2" w:rsidRDefault="00A865F2">
      <w:pPr>
        <w:spacing w:before="0" w:after="0" w:line="240" w:lineRule="auto"/>
      </w:pPr>
      <w:r>
        <w:separator/>
      </w:r>
    </w:p>
    <w:p w14:paraId="1F1E3F07" w14:textId="77777777" w:rsidR="00A865F2" w:rsidRDefault="00A865F2"/>
  </w:endnote>
  <w:endnote w:type="continuationSeparator" w:id="0">
    <w:p w14:paraId="410203A1" w14:textId="77777777" w:rsidR="00A865F2" w:rsidRDefault="00A865F2">
      <w:pPr>
        <w:spacing w:before="0" w:after="0" w:line="240" w:lineRule="auto"/>
      </w:pPr>
      <w:r>
        <w:continuationSeparator/>
      </w:r>
    </w:p>
    <w:p w14:paraId="05521FA4" w14:textId="77777777" w:rsidR="00A865F2" w:rsidRDefault="00A86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1503C63"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sidR="00FE2BC8">
          <w:rPr>
            <w:noProof/>
            <w:lang w:val="en-GB" w:bidi="en-GB"/>
          </w:rPr>
          <w:t>2</w:t>
        </w:r>
        <w:r>
          <w:rPr>
            <w:noProof/>
            <w:lang w:val="en-GB" w:bidi="en-GB"/>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B3A57" w14:textId="022EB16B" w:rsidR="00132570" w:rsidRDefault="00F978DC">
    <w:pPr>
      <w:pStyle w:val="Footer"/>
    </w:pPr>
    <w:r>
      <w:t>Somewhere</w:t>
    </w:r>
    <w:r w:rsidR="00FA7B4E">
      <w:t xml:space="preserve"> | </w:t>
    </w:r>
    <w:r>
      <w:t>Some City</w:t>
    </w:r>
    <w:r w:rsidR="00FA7B4E">
      <w:t xml:space="preserve">. </w:t>
    </w:r>
    <w:r>
      <w:t>AB12 3CD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19B48" w14:textId="77777777" w:rsidR="00A865F2" w:rsidRDefault="00A865F2">
      <w:pPr>
        <w:spacing w:before="0" w:after="0" w:line="240" w:lineRule="auto"/>
      </w:pPr>
      <w:r>
        <w:separator/>
      </w:r>
    </w:p>
    <w:p w14:paraId="4B1EF4A5" w14:textId="77777777" w:rsidR="00A865F2" w:rsidRDefault="00A865F2"/>
  </w:footnote>
  <w:footnote w:type="continuationSeparator" w:id="0">
    <w:p w14:paraId="6BD5B3AE" w14:textId="77777777" w:rsidR="00A865F2" w:rsidRDefault="00A865F2">
      <w:pPr>
        <w:spacing w:before="0" w:after="0" w:line="240" w:lineRule="auto"/>
      </w:pPr>
      <w:r>
        <w:continuationSeparator/>
      </w:r>
    </w:p>
    <w:p w14:paraId="005B171F" w14:textId="77777777" w:rsidR="00A865F2" w:rsidRDefault="00A865F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9F"/>
    <w:rsid w:val="000C4CAF"/>
    <w:rsid w:val="00132570"/>
    <w:rsid w:val="001A6A74"/>
    <w:rsid w:val="002B7757"/>
    <w:rsid w:val="002E794F"/>
    <w:rsid w:val="003C3131"/>
    <w:rsid w:val="006A0554"/>
    <w:rsid w:val="007C736E"/>
    <w:rsid w:val="00811824"/>
    <w:rsid w:val="00A865F2"/>
    <w:rsid w:val="00AD6638"/>
    <w:rsid w:val="00B2000C"/>
    <w:rsid w:val="00B3248E"/>
    <w:rsid w:val="00B53F45"/>
    <w:rsid w:val="00B604E0"/>
    <w:rsid w:val="00BF1741"/>
    <w:rsid w:val="00D2518F"/>
    <w:rsid w:val="00F1699F"/>
    <w:rsid w:val="00F978DC"/>
    <w:rsid w:val="00FA26A8"/>
    <w:rsid w:val="00FA34C0"/>
    <w:rsid w:val="00FA7B4E"/>
    <w:rsid w:val="00FE2B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5EF7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DocumentMap">
    <w:name w:val="Document Map"/>
    <w:basedOn w:val="Normal"/>
    <w:link w:val="DocumentMapChar"/>
    <w:uiPriority w:val="99"/>
    <w:semiHidden/>
    <w:unhideWhenUsed/>
    <w:rsid w:val="00F1699F"/>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1699F"/>
    <w:rPr>
      <w:rFonts w:ascii="Times New Roman" w:hAnsi="Times New Roman" w:cs="Times New Roman"/>
    </w:rPr>
  </w:style>
  <w:style w:type="paragraph" w:styleId="Revision">
    <w:name w:val="Revision"/>
    <w:hidden/>
    <w:uiPriority w:val="99"/>
    <w:semiHidden/>
    <w:rsid w:val="00B53F4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rfry/Library/Containers/com.microsoft.Word/Data/Library/Caches/2057/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3BFFD8-DA80-7F4A-A92D-87908B81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TotalTime>
  <Pages>1</Pages>
  <Words>139</Words>
  <Characters>798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Fry</dc:creator>
  <cp:keywords/>
  <dc:description/>
  <cp:lastModifiedBy>James Fry</cp:lastModifiedBy>
  <cp:revision>6</cp:revision>
  <dcterms:created xsi:type="dcterms:W3CDTF">2017-01-27T15:40:00Z</dcterms:created>
  <dcterms:modified xsi:type="dcterms:W3CDTF">2017-02-03T16:06:00Z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